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0B5B46DD" w:rsidR="00746D2E" w:rsidRDefault="000319A6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51FDC457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1363980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CF5B218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0319A6">
                              <w:rPr>
                                <w:rFonts w:ascii="Arial" w:hAnsi="Arial" w:cs="Arial"/>
                                <w:sz w:val="56"/>
                              </w:rPr>
                              <w:t>TIMER Implementation and Design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107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" filled="f" stroked="f" strokeweight=".5pt">
                <v:textbox>
                  <w:txbxContent>
                    <w:p w14:paraId="48DC9B5B" w14:textId="5CF5B218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0319A6">
                        <w:rPr>
                          <w:rFonts w:ascii="Arial" w:hAnsi="Arial" w:cs="Arial"/>
                          <w:sz w:val="56"/>
                        </w:rPr>
                        <w:t>TIMER Implementation and Design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7BA36C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C0744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97F0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0F621C51" w:rsidR="002979C3" w:rsidRPr="00404B4F" w:rsidRDefault="000319A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5A" w14:textId="41E519AE" w:rsidR="002979C3" w:rsidRPr="00B96BE2" w:rsidRDefault="000319A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23-07-2021</w:t>
            </w:r>
          </w:p>
        </w:tc>
        <w:tc>
          <w:tcPr>
            <w:tcW w:w="863" w:type="pct"/>
            <w:vAlign w:val="center"/>
          </w:tcPr>
          <w:p w14:paraId="48DC9A5B" w14:textId="6C332FC2" w:rsidR="001B4CE7" w:rsidRPr="007B3ACD" w:rsidRDefault="000319A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Anthony Rajiv Francis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02BC0BFC" w:rsidR="00EF2B08" w:rsidRPr="00404B4F" w:rsidRDefault="000319A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61" w14:textId="0324623F" w:rsidR="00EF2B08" w:rsidRPr="00B96BE2" w:rsidRDefault="000319A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23-07-2021</w:t>
            </w:r>
          </w:p>
        </w:tc>
        <w:tc>
          <w:tcPr>
            <w:tcW w:w="863" w:type="pct"/>
            <w:vAlign w:val="center"/>
          </w:tcPr>
          <w:p w14:paraId="48DC9A62" w14:textId="4FD92FD6" w:rsidR="00EF2B08" w:rsidRPr="007B3ACD" w:rsidRDefault="000319A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Ashwani</w:t>
            </w:r>
            <w:proofErr w:type="spellEnd"/>
            <w:r>
              <w:rPr>
                <w:rFonts w:cs="Arial"/>
              </w:rPr>
              <w:t xml:space="preserve"> Kumar Dubey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A3446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72499" w14:textId="77777777" w:rsidR="005A3446" w:rsidRDefault="005A3446" w:rsidP="006A582B">
      <w:r>
        <w:separator/>
      </w:r>
    </w:p>
  </w:endnote>
  <w:endnote w:type="continuationSeparator" w:id="0">
    <w:p w14:paraId="5B30CF13" w14:textId="77777777" w:rsidR="005A3446" w:rsidRDefault="005A3446" w:rsidP="006A582B">
      <w:r>
        <w:continuationSeparator/>
      </w:r>
    </w:p>
  </w:endnote>
  <w:endnote w:type="continuationNotice" w:id="1">
    <w:p w14:paraId="56B963D7" w14:textId="77777777" w:rsidR="005A3446" w:rsidRDefault="005A3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321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321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5FE0" w14:textId="77777777" w:rsidR="005A3446" w:rsidRDefault="005A3446" w:rsidP="006A582B">
      <w:r>
        <w:separator/>
      </w:r>
    </w:p>
  </w:footnote>
  <w:footnote w:type="continuationSeparator" w:id="0">
    <w:p w14:paraId="450E5A24" w14:textId="77777777" w:rsidR="005A3446" w:rsidRDefault="005A3446" w:rsidP="006A582B">
      <w:r>
        <w:continuationSeparator/>
      </w:r>
    </w:p>
  </w:footnote>
  <w:footnote w:type="continuationNotice" w:id="1">
    <w:p w14:paraId="1F30BCB9" w14:textId="77777777" w:rsidR="005A3446" w:rsidRDefault="005A34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19A6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3446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321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1CEB4A5-314D-4F7B-8265-EAF70D3C9DE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F4C940E-7416-4601-82F8-4F52D026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235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Microsoft account</cp:lastModifiedBy>
  <cp:revision>2</cp:revision>
  <cp:lastPrinted>2014-03-29T07:34:00Z</cp:lastPrinted>
  <dcterms:created xsi:type="dcterms:W3CDTF">2021-07-23T09:49:00Z</dcterms:created>
  <dcterms:modified xsi:type="dcterms:W3CDTF">2021-07-23T09:49:00Z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